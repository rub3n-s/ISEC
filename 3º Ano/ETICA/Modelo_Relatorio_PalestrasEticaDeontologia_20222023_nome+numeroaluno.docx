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D5" w:rsidRDefault="00414CD5" w:rsidP="00C80CB3">
      <w:pPr>
        <w:pStyle w:val="Default"/>
        <w:spacing w:before="480" w:after="240"/>
        <w:jc w:val="center"/>
      </w:pPr>
      <w:r>
        <w:t>Licenciatura em Engenharia Informática</w:t>
      </w:r>
    </w:p>
    <w:p w:rsidR="00414CD5" w:rsidRDefault="00414CD5" w:rsidP="003A7D4C">
      <w:pPr>
        <w:pStyle w:val="Default"/>
        <w:spacing w:after="120"/>
        <w:jc w:val="center"/>
      </w:pPr>
      <w:r>
        <w:t xml:space="preserve">Curso </w:t>
      </w:r>
      <w:proofErr w:type="spellStart"/>
      <w:r>
        <w:t>xxxxx</w:t>
      </w:r>
      <w:proofErr w:type="spellEnd"/>
    </w:p>
    <w:p w:rsidR="00414CD5" w:rsidRDefault="00414CD5" w:rsidP="00414CD5">
      <w:pPr>
        <w:pStyle w:val="Default"/>
        <w:spacing w:after="240"/>
        <w:jc w:val="center"/>
      </w:pPr>
      <w:r>
        <w:t xml:space="preserve">Ramo de </w:t>
      </w:r>
      <w:proofErr w:type="spellStart"/>
      <w:r>
        <w:t>xxxxxxx</w:t>
      </w:r>
      <w:proofErr w:type="spellEnd"/>
    </w:p>
    <w:p w:rsidR="00414CD5" w:rsidRDefault="00414CD5" w:rsidP="00414CD5">
      <w:pPr>
        <w:pStyle w:val="Default"/>
        <w:spacing w:after="240"/>
        <w:jc w:val="center"/>
      </w:pPr>
      <w:r>
        <w:t>Unidade Curricular de Ética e Deontologia</w:t>
      </w:r>
    </w:p>
    <w:p w:rsidR="00414CD5" w:rsidRDefault="001A61C4" w:rsidP="003A7D4C">
      <w:pPr>
        <w:pStyle w:val="Default"/>
        <w:spacing w:after="480"/>
        <w:jc w:val="center"/>
      </w:pPr>
      <w:r>
        <w:t xml:space="preserve">Ano </w:t>
      </w:r>
      <w:proofErr w:type="spellStart"/>
      <w:r>
        <w:t>Lectivo</w:t>
      </w:r>
      <w:proofErr w:type="spellEnd"/>
      <w:r>
        <w:t xml:space="preserve"> de 202</w:t>
      </w:r>
      <w:r w:rsidR="00070903">
        <w:t>2</w:t>
      </w:r>
      <w:r w:rsidR="00414CD5">
        <w:t>/202</w:t>
      </w:r>
      <w:r w:rsidR="00070903">
        <w:t>3</w:t>
      </w:r>
    </w:p>
    <w:p w:rsidR="007C7B2F" w:rsidRDefault="007C7B2F" w:rsidP="00414CD5">
      <w:pPr>
        <w:pStyle w:val="Default"/>
        <w:spacing w:after="240"/>
        <w:jc w:val="center"/>
      </w:pPr>
      <w:r>
        <w:t>PALESTRA Nº x</w:t>
      </w:r>
    </w:p>
    <w:p w:rsidR="007C7B2F" w:rsidRDefault="007C7B2F" w:rsidP="00414CD5">
      <w:pPr>
        <w:pStyle w:val="Default"/>
        <w:spacing w:after="240"/>
        <w:jc w:val="center"/>
      </w:pPr>
      <w:r>
        <w:t>Titulo da Palestra</w:t>
      </w:r>
    </w:p>
    <w:p w:rsidR="003A7D4C" w:rsidRDefault="003A7D4C" w:rsidP="00414CD5">
      <w:pPr>
        <w:pStyle w:val="Default"/>
        <w:spacing w:after="240"/>
        <w:jc w:val="center"/>
      </w:pPr>
      <w:r>
        <w:t>Palestrante</w:t>
      </w:r>
    </w:p>
    <w:p w:rsidR="007C7B2F" w:rsidRDefault="003A7D4C" w:rsidP="00414CD5">
      <w:pPr>
        <w:pStyle w:val="Default"/>
        <w:spacing w:after="240"/>
        <w:jc w:val="center"/>
      </w:pPr>
      <w:r>
        <w:t xml:space="preserve">Realizada em </w:t>
      </w:r>
      <w:proofErr w:type="spellStart"/>
      <w:r w:rsidR="007C7B2F">
        <w:t>Xx</w:t>
      </w:r>
      <w:proofErr w:type="spellEnd"/>
      <w:r w:rsidR="007C7B2F">
        <w:t xml:space="preserve"> de </w:t>
      </w:r>
      <w:proofErr w:type="spellStart"/>
      <w:r w:rsidR="007C7B2F">
        <w:t>xxxxx</w:t>
      </w:r>
      <w:proofErr w:type="spellEnd"/>
      <w:r w:rsidR="007C7B2F">
        <w:t xml:space="preserve"> de 202</w:t>
      </w:r>
      <w:r w:rsidR="00070903">
        <w:t>3</w:t>
      </w:r>
    </w:p>
    <w:p w:rsidR="005314F8" w:rsidRPr="004C649A" w:rsidRDefault="004C649A" w:rsidP="00A86720">
      <w:pPr>
        <w:pStyle w:val="CM2"/>
        <w:spacing w:before="3120" w:after="120"/>
        <w:jc w:val="center"/>
        <w:rPr>
          <w:rFonts w:ascii="Arial" w:hAnsi="Arial" w:cs="Arial"/>
          <w:b/>
          <w:bCs/>
          <w:smallCaps/>
          <w:color w:val="000000"/>
          <w:sz w:val="28"/>
          <w:szCs w:val="28"/>
        </w:rPr>
      </w:pPr>
      <w:r>
        <w:rPr>
          <w:rFonts w:ascii="Arial" w:hAnsi="Arial" w:cs="Arial"/>
          <w:b/>
          <w:bCs/>
          <w:smallCaps/>
          <w:color w:val="000000"/>
          <w:sz w:val="28"/>
          <w:szCs w:val="28"/>
        </w:rPr>
        <w:t>Título do Relatório</w:t>
      </w:r>
      <w:r w:rsidR="0067481D" w:rsidRPr="004C649A">
        <w:rPr>
          <w:rFonts w:ascii="Arial" w:hAnsi="Arial" w:cs="Arial"/>
          <w:b/>
          <w:bCs/>
          <w:smallCaps/>
          <w:color w:val="000000"/>
          <w:sz w:val="28"/>
          <w:szCs w:val="28"/>
        </w:rPr>
        <w:t xml:space="preserve"> </w:t>
      </w:r>
    </w:p>
    <w:p w:rsidR="00A86720" w:rsidRPr="00A86720" w:rsidRDefault="00A86720" w:rsidP="00853411">
      <w:pPr>
        <w:pStyle w:val="Default"/>
        <w:spacing w:after="2520"/>
        <w:jc w:val="center"/>
      </w:pPr>
      <w:r>
        <w:t>Figura alusiva - opcional</w:t>
      </w:r>
    </w:p>
    <w:p w:rsidR="00414CD5" w:rsidRDefault="00414CD5" w:rsidP="00A03BDD">
      <w:pPr>
        <w:pStyle w:val="CM1"/>
        <w:spacing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N</w:t>
      </w:r>
      <w:r w:rsidR="007A2AA7">
        <w:rPr>
          <w:rFonts w:ascii="Arial" w:hAnsi="Arial" w:cs="Arial"/>
          <w:b/>
          <w:bCs/>
          <w:color w:val="000000"/>
          <w:sz w:val="28"/>
          <w:szCs w:val="28"/>
        </w:rPr>
        <w:t xml:space="preserve">ome do </w:t>
      </w:r>
      <w:r w:rsidR="007C7B2F">
        <w:rPr>
          <w:rFonts w:ascii="Arial" w:hAnsi="Arial" w:cs="Arial"/>
          <w:b/>
          <w:bCs/>
          <w:color w:val="000000"/>
          <w:sz w:val="28"/>
          <w:szCs w:val="28"/>
        </w:rPr>
        <w:t>A</w:t>
      </w:r>
      <w:r w:rsidR="007A2AA7">
        <w:rPr>
          <w:rFonts w:ascii="Arial" w:hAnsi="Arial" w:cs="Arial"/>
          <w:b/>
          <w:bCs/>
          <w:color w:val="000000"/>
          <w:sz w:val="28"/>
          <w:szCs w:val="28"/>
        </w:rPr>
        <w:t>luno</w:t>
      </w:r>
    </w:p>
    <w:p w:rsidR="00414CD5" w:rsidRDefault="00414CD5" w:rsidP="00414CD5">
      <w:pPr>
        <w:pStyle w:val="CM1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Número de Aluno: </w:t>
      </w:r>
    </w:p>
    <w:p w:rsidR="005314F8" w:rsidRDefault="00414CD5" w:rsidP="00A03BDD">
      <w:pPr>
        <w:pStyle w:val="CM2"/>
        <w:spacing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xx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xxxxx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202</w:t>
      </w:r>
      <w:r w:rsidR="00070903">
        <w:rPr>
          <w:rFonts w:ascii="Arial" w:hAnsi="Arial" w:cs="Arial"/>
          <w:b/>
          <w:bCs/>
          <w:color w:val="000000"/>
          <w:sz w:val="28"/>
          <w:szCs w:val="28"/>
        </w:rPr>
        <w:t>3</w:t>
      </w:r>
      <w:r w:rsidR="0067481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5314F8" w:rsidRDefault="0067481D" w:rsidP="004C08D8">
      <w:pPr>
        <w:pStyle w:val="CM1"/>
        <w:spacing w:before="360" w:after="408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AUTOR DO RELATÓRIO </w:t>
      </w:r>
    </w:p>
    <w:p w:rsidR="005314F8" w:rsidRDefault="0067481D" w:rsidP="004C08D8">
      <w:pPr>
        <w:pStyle w:val="CM1"/>
        <w:spacing w:after="408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TÍTULO </w:t>
      </w:r>
    </w:p>
    <w:p w:rsidR="005314F8" w:rsidRDefault="0067481D" w:rsidP="004C08D8">
      <w:pPr>
        <w:pStyle w:val="CM3"/>
        <w:spacing w:after="432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Natureza do Trabalho </w:t>
      </w:r>
    </w:p>
    <w:p w:rsidR="004C08D8" w:rsidRDefault="004C08D8" w:rsidP="004C08D8">
      <w:pPr>
        <w:pStyle w:val="CM2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xx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xxxxx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202</w:t>
      </w:r>
      <w:r w:rsidR="00070903">
        <w:rPr>
          <w:rFonts w:ascii="Arial" w:hAnsi="Arial" w:cs="Arial"/>
          <w:b/>
          <w:bCs/>
          <w:color w:val="000000"/>
          <w:sz w:val="28"/>
          <w:szCs w:val="28"/>
        </w:rPr>
        <w:t>3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:rsidR="001E6851" w:rsidRDefault="001E6851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1E6851" w:rsidSect="00853411">
          <w:footerReference w:type="default" r:id="rId8"/>
          <w:headerReference w:type="first" r:id="rId9"/>
          <w:footerReference w:type="first" r:id="rId10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pt-PT" w:eastAsia="pt-PT"/>
        </w:rPr>
        <w:id w:val="-920408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739C" w:rsidRPr="00853411" w:rsidRDefault="00853411">
          <w:pPr>
            <w:pStyle w:val="Cabealhodondice"/>
            <w:rPr>
              <w:lang w:val="pt-PT"/>
            </w:rPr>
          </w:pPr>
          <w:r w:rsidRPr="00853411">
            <w:rPr>
              <w:lang w:val="pt-PT"/>
            </w:rPr>
            <w:t>Índice</w:t>
          </w:r>
        </w:p>
        <w:p w:rsidR="0024739C" w:rsidRPr="0024739C" w:rsidRDefault="0024739C" w:rsidP="0024739C">
          <w:pPr>
            <w:rPr>
              <w:lang w:val="en-US" w:eastAsia="en-US"/>
            </w:rPr>
          </w:pPr>
        </w:p>
        <w:p w:rsidR="004774A3" w:rsidRDefault="0024739C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22284" w:history="1">
            <w:r w:rsidR="004774A3" w:rsidRPr="00542B09">
              <w:rPr>
                <w:rStyle w:val="Hiperligao"/>
                <w:rFonts w:eastAsiaTheme="majorEastAsia"/>
                <w:smallCaps/>
                <w:noProof/>
              </w:rPr>
              <w:t>Resumo</w:t>
            </w:r>
            <w:r w:rsidR="004774A3">
              <w:rPr>
                <w:noProof/>
                <w:webHidden/>
              </w:rPr>
              <w:tab/>
            </w:r>
            <w:r w:rsidR="004774A3">
              <w:rPr>
                <w:noProof/>
                <w:webHidden/>
              </w:rPr>
              <w:fldChar w:fldCharType="begin"/>
            </w:r>
            <w:r w:rsidR="004774A3">
              <w:rPr>
                <w:noProof/>
                <w:webHidden/>
              </w:rPr>
              <w:instrText xml:space="preserve"> PAGEREF _Toc34522284 \h </w:instrText>
            </w:r>
            <w:r w:rsidR="004774A3">
              <w:rPr>
                <w:noProof/>
                <w:webHidden/>
              </w:rPr>
            </w:r>
            <w:r w:rsidR="004774A3">
              <w:rPr>
                <w:noProof/>
                <w:webHidden/>
              </w:rPr>
              <w:fldChar w:fldCharType="separate"/>
            </w:r>
            <w:r w:rsidR="00AF1BFD">
              <w:rPr>
                <w:noProof/>
                <w:webHidden/>
              </w:rPr>
              <w:t>ii</w:t>
            </w:r>
            <w:r w:rsidR="004774A3">
              <w:rPr>
                <w:noProof/>
                <w:webHidden/>
              </w:rPr>
              <w:fldChar w:fldCharType="end"/>
            </w:r>
          </w:hyperlink>
        </w:p>
        <w:p w:rsidR="004774A3" w:rsidRDefault="005E16B0">
          <w:pPr>
            <w:pStyle w:val="ndice1"/>
            <w:tabs>
              <w:tab w:val="left" w:pos="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22285" w:history="1">
            <w:r w:rsidR="004774A3" w:rsidRPr="00542B09">
              <w:rPr>
                <w:rStyle w:val="Hiperligao"/>
                <w:rFonts w:eastAsiaTheme="majorEastAsia"/>
                <w:smallCaps/>
                <w:noProof/>
              </w:rPr>
              <w:t>1.</w:t>
            </w:r>
            <w:r w:rsidR="004774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74A3" w:rsidRPr="00542B09">
              <w:rPr>
                <w:rStyle w:val="Hiperligao"/>
                <w:rFonts w:eastAsiaTheme="majorEastAsia"/>
                <w:smallCaps/>
                <w:noProof/>
              </w:rPr>
              <w:t>Introdução</w:t>
            </w:r>
            <w:r w:rsidR="004774A3">
              <w:rPr>
                <w:noProof/>
                <w:webHidden/>
              </w:rPr>
              <w:tab/>
            </w:r>
            <w:r w:rsidR="004774A3">
              <w:rPr>
                <w:noProof/>
                <w:webHidden/>
              </w:rPr>
              <w:fldChar w:fldCharType="begin"/>
            </w:r>
            <w:r w:rsidR="004774A3">
              <w:rPr>
                <w:noProof/>
                <w:webHidden/>
              </w:rPr>
              <w:instrText xml:space="preserve"> PAGEREF _Toc34522285 \h </w:instrText>
            </w:r>
            <w:r w:rsidR="004774A3">
              <w:rPr>
                <w:noProof/>
                <w:webHidden/>
              </w:rPr>
            </w:r>
            <w:r w:rsidR="004774A3">
              <w:rPr>
                <w:noProof/>
                <w:webHidden/>
              </w:rPr>
              <w:fldChar w:fldCharType="separate"/>
            </w:r>
            <w:r w:rsidR="00AF1BFD">
              <w:rPr>
                <w:noProof/>
                <w:webHidden/>
              </w:rPr>
              <w:t>2</w:t>
            </w:r>
            <w:r w:rsidR="004774A3">
              <w:rPr>
                <w:noProof/>
                <w:webHidden/>
              </w:rPr>
              <w:fldChar w:fldCharType="end"/>
            </w:r>
          </w:hyperlink>
        </w:p>
        <w:p w:rsidR="004774A3" w:rsidRDefault="005E16B0">
          <w:pPr>
            <w:pStyle w:val="ndice1"/>
            <w:tabs>
              <w:tab w:val="left" w:pos="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22286" w:history="1">
            <w:r w:rsidR="004774A3" w:rsidRPr="00542B09">
              <w:rPr>
                <w:rStyle w:val="Hiperligao"/>
                <w:rFonts w:eastAsiaTheme="majorEastAsia"/>
                <w:smallCaps/>
                <w:noProof/>
              </w:rPr>
              <w:t>2.</w:t>
            </w:r>
            <w:r w:rsidR="004774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74A3" w:rsidRPr="00542B09">
              <w:rPr>
                <w:rStyle w:val="Hiperligao"/>
                <w:rFonts w:eastAsiaTheme="majorEastAsia"/>
                <w:smallCaps/>
                <w:noProof/>
              </w:rPr>
              <w:t>Descrição do Tema Abordado na Palestra</w:t>
            </w:r>
            <w:r w:rsidR="004774A3">
              <w:rPr>
                <w:noProof/>
                <w:webHidden/>
              </w:rPr>
              <w:tab/>
            </w:r>
            <w:r w:rsidR="004774A3">
              <w:rPr>
                <w:noProof/>
                <w:webHidden/>
              </w:rPr>
              <w:fldChar w:fldCharType="begin"/>
            </w:r>
            <w:r w:rsidR="004774A3">
              <w:rPr>
                <w:noProof/>
                <w:webHidden/>
              </w:rPr>
              <w:instrText xml:space="preserve"> PAGEREF _Toc34522286 \h </w:instrText>
            </w:r>
            <w:r w:rsidR="004774A3">
              <w:rPr>
                <w:noProof/>
                <w:webHidden/>
              </w:rPr>
            </w:r>
            <w:r w:rsidR="004774A3">
              <w:rPr>
                <w:noProof/>
                <w:webHidden/>
              </w:rPr>
              <w:fldChar w:fldCharType="separate"/>
            </w:r>
            <w:r w:rsidR="00AF1BFD">
              <w:rPr>
                <w:noProof/>
                <w:webHidden/>
              </w:rPr>
              <w:t>2</w:t>
            </w:r>
            <w:r w:rsidR="004774A3">
              <w:rPr>
                <w:noProof/>
                <w:webHidden/>
              </w:rPr>
              <w:fldChar w:fldCharType="end"/>
            </w:r>
          </w:hyperlink>
        </w:p>
        <w:p w:rsidR="004774A3" w:rsidRDefault="005E16B0">
          <w:pPr>
            <w:pStyle w:val="ndice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22287" w:history="1">
            <w:r w:rsidR="004774A3" w:rsidRPr="00542B09">
              <w:rPr>
                <w:rStyle w:val="Hiperligao"/>
                <w:rFonts w:eastAsiaTheme="majorEastAsia"/>
                <w:noProof/>
              </w:rPr>
              <w:t>2.1.</w:t>
            </w:r>
            <w:r w:rsidR="004774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74A3" w:rsidRPr="00542B09">
              <w:rPr>
                <w:rStyle w:val="Hiperligao"/>
                <w:rFonts w:eastAsiaTheme="majorEastAsia"/>
                <w:noProof/>
              </w:rPr>
              <w:t>Nome do Tema</w:t>
            </w:r>
            <w:r w:rsidR="004774A3">
              <w:rPr>
                <w:noProof/>
                <w:webHidden/>
              </w:rPr>
              <w:tab/>
            </w:r>
            <w:r w:rsidR="004774A3">
              <w:rPr>
                <w:noProof/>
                <w:webHidden/>
              </w:rPr>
              <w:fldChar w:fldCharType="begin"/>
            </w:r>
            <w:r w:rsidR="004774A3">
              <w:rPr>
                <w:noProof/>
                <w:webHidden/>
              </w:rPr>
              <w:instrText xml:space="preserve"> PAGEREF _Toc34522287 \h </w:instrText>
            </w:r>
            <w:r w:rsidR="004774A3">
              <w:rPr>
                <w:noProof/>
                <w:webHidden/>
              </w:rPr>
            </w:r>
            <w:r w:rsidR="004774A3">
              <w:rPr>
                <w:noProof/>
                <w:webHidden/>
              </w:rPr>
              <w:fldChar w:fldCharType="separate"/>
            </w:r>
            <w:r w:rsidR="00AF1BFD">
              <w:rPr>
                <w:noProof/>
                <w:webHidden/>
              </w:rPr>
              <w:t>2</w:t>
            </w:r>
            <w:r w:rsidR="004774A3">
              <w:rPr>
                <w:noProof/>
                <w:webHidden/>
              </w:rPr>
              <w:fldChar w:fldCharType="end"/>
            </w:r>
          </w:hyperlink>
        </w:p>
        <w:p w:rsidR="004774A3" w:rsidRDefault="005E16B0">
          <w:pPr>
            <w:pStyle w:val="ndice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22288" w:history="1">
            <w:r w:rsidR="004774A3" w:rsidRPr="00542B09">
              <w:rPr>
                <w:rStyle w:val="Hiperligao"/>
                <w:rFonts w:eastAsiaTheme="majorEastAsia"/>
                <w:noProof/>
              </w:rPr>
              <w:t>2.2.</w:t>
            </w:r>
            <w:r w:rsidR="004774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74A3" w:rsidRPr="00542B09">
              <w:rPr>
                <w:rStyle w:val="Hiperligao"/>
                <w:rFonts w:eastAsiaTheme="majorEastAsia"/>
                <w:noProof/>
              </w:rPr>
              <w:t>Secção 2.2</w:t>
            </w:r>
            <w:r w:rsidR="004774A3">
              <w:rPr>
                <w:noProof/>
                <w:webHidden/>
              </w:rPr>
              <w:tab/>
            </w:r>
            <w:r w:rsidR="004774A3">
              <w:rPr>
                <w:noProof/>
                <w:webHidden/>
              </w:rPr>
              <w:fldChar w:fldCharType="begin"/>
            </w:r>
            <w:r w:rsidR="004774A3">
              <w:rPr>
                <w:noProof/>
                <w:webHidden/>
              </w:rPr>
              <w:instrText xml:space="preserve"> PAGEREF _Toc34522288 \h </w:instrText>
            </w:r>
            <w:r w:rsidR="004774A3">
              <w:rPr>
                <w:noProof/>
                <w:webHidden/>
              </w:rPr>
            </w:r>
            <w:r w:rsidR="004774A3">
              <w:rPr>
                <w:noProof/>
                <w:webHidden/>
              </w:rPr>
              <w:fldChar w:fldCharType="separate"/>
            </w:r>
            <w:r w:rsidR="00AF1BFD">
              <w:rPr>
                <w:noProof/>
                <w:webHidden/>
              </w:rPr>
              <w:t>2</w:t>
            </w:r>
            <w:r w:rsidR="004774A3">
              <w:rPr>
                <w:noProof/>
                <w:webHidden/>
              </w:rPr>
              <w:fldChar w:fldCharType="end"/>
            </w:r>
          </w:hyperlink>
        </w:p>
        <w:p w:rsidR="004774A3" w:rsidRDefault="005E16B0">
          <w:pPr>
            <w:pStyle w:val="ndice1"/>
            <w:tabs>
              <w:tab w:val="left" w:pos="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22289" w:history="1">
            <w:r w:rsidR="004774A3" w:rsidRPr="00542B09">
              <w:rPr>
                <w:rStyle w:val="Hiperligao"/>
                <w:rFonts w:eastAsiaTheme="majorEastAsia"/>
                <w:smallCaps/>
                <w:noProof/>
              </w:rPr>
              <w:t>3.</w:t>
            </w:r>
            <w:r w:rsidR="004774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74A3" w:rsidRPr="00542B09">
              <w:rPr>
                <w:rStyle w:val="Hiperligao"/>
                <w:rFonts w:eastAsiaTheme="majorEastAsia"/>
                <w:smallCaps/>
                <w:noProof/>
              </w:rPr>
              <w:t>Análise Crítica</w:t>
            </w:r>
            <w:r w:rsidR="004774A3">
              <w:rPr>
                <w:noProof/>
                <w:webHidden/>
              </w:rPr>
              <w:tab/>
            </w:r>
            <w:r w:rsidR="004774A3">
              <w:rPr>
                <w:noProof/>
                <w:webHidden/>
              </w:rPr>
              <w:fldChar w:fldCharType="begin"/>
            </w:r>
            <w:r w:rsidR="004774A3">
              <w:rPr>
                <w:noProof/>
                <w:webHidden/>
              </w:rPr>
              <w:instrText xml:space="preserve"> PAGEREF _Toc34522289 \h </w:instrText>
            </w:r>
            <w:r w:rsidR="004774A3">
              <w:rPr>
                <w:noProof/>
                <w:webHidden/>
              </w:rPr>
            </w:r>
            <w:r w:rsidR="004774A3">
              <w:rPr>
                <w:noProof/>
                <w:webHidden/>
              </w:rPr>
              <w:fldChar w:fldCharType="separate"/>
            </w:r>
            <w:r w:rsidR="00AF1BFD">
              <w:rPr>
                <w:noProof/>
                <w:webHidden/>
              </w:rPr>
              <w:t>2</w:t>
            </w:r>
            <w:r w:rsidR="004774A3">
              <w:rPr>
                <w:noProof/>
                <w:webHidden/>
              </w:rPr>
              <w:fldChar w:fldCharType="end"/>
            </w:r>
          </w:hyperlink>
        </w:p>
        <w:p w:rsidR="004774A3" w:rsidRDefault="005E16B0">
          <w:pPr>
            <w:pStyle w:val="ndice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22290" w:history="1">
            <w:r w:rsidR="004774A3" w:rsidRPr="00542B09">
              <w:rPr>
                <w:rStyle w:val="Hiperligao"/>
                <w:rFonts w:eastAsiaTheme="majorEastAsia"/>
                <w:noProof/>
              </w:rPr>
              <w:t>3.1.</w:t>
            </w:r>
            <w:r w:rsidR="004774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74A3" w:rsidRPr="00542B09">
              <w:rPr>
                <w:rStyle w:val="Hiperligao"/>
                <w:rFonts w:eastAsiaTheme="majorEastAsia"/>
                <w:noProof/>
              </w:rPr>
              <w:t>Secção 3.1</w:t>
            </w:r>
            <w:r w:rsidR="004774A3">
              <w:rPr>
                <w:noProof/>
                <w:webHidden/>
              </w:rPr>
              <w:tab/>
            </w:r>
            <w:r w:rsidR="004774A3">
              <w:rPr>
                <w:noProof/>
                <w:webHidden/>
              </w:rPr>
              <w:fldChar w:fldCharType="begin"/>
            </w:r>
            <w:r w:rsidR="004774A3">
              <w:rPr>
                <w:noProof/>
                <w:webHidden/>
              </w:rPr>
              <w:instrText xml:space="preserve"> PAGEREF _Toc34522290 \h </w:instrText>
            </w:r>
            <w:r w:rsidR="004774A3">
              <w:rPr>
                <w:noProof/>
                <w:webHidden/>
              </w:rPr>
            </w:r>
            <w:r w:rsidR="004774A3">
              <w:rPr>
                <w:noProof/>
                <w:webHidden/>
              </w:rPr>
              <w:fldChar w:fldCharType="separate"/>
            </w:r>
            <w:r w:rsidR="00AF1BFD">
              <w:rPr>
                <w:noProof/>
                <w:webHidden/>
              </w:rPr>
              <w:t>2</w:t>
            </w:r>
            <w:r w:rsidR="004774A3">
              <w:rPr>
                <w:noProof/>
                <w:webHidden/>
              </w:rPr>
              <w:fldChar w:fldCharType="end"/>
            </w:r>
          </w:hyperlink>
        </w:p>
        <w:p w:rsidR="004774A3" w:rsidRDefault="005E16B0">
          <w:pPr>
            <w:pStyle w:val="ndice1"/>
            <w:tabs>
              <w:tab w:val="left" w:pos="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22291" w:history="1">
            <w:r w:rsidR="004774A3" w:rsidRPr="00542B09">
              <w:rPr>
                <w:rStyle w:val="Hiperligao"/>
                <w:rFonts w:eastAsiaTheme="majorEastAsia"/>
                <w:smallCaps/>
                <w:noProof/>
              </w:rPr>
              <w:t>4.</w:t>
            </w:r>
            <w:r w:rsidR="004774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74A3" w:rsidRPr="00542B09">
              <w:rPr>
                <w:rStyle w:val="Hiperligao"/>
                <w:rFonts w:eastAsiaTheme="majorEastAsia"/>
                <w:smallCaps/>
                <w:noProof/>
              </w:rPr>
              <w:t>Considerações Finais</w:t>
            </w:r>
            <w:r w:rsidR="004774A3">
              <w:rPr>
                <w:noProof/>
                <w:webHidden/>
              </w:rPr>
              <w:tab/>
            </w:r>
            <w:r w:rsidR="004774A3">
              <w:rPr>
                <w:noProof/>
                <w:webHidden/>
              </w:rPr>
              <w:fldChar w:fldCharType="begin"/>
            </w:r>
            <w:r w:rsidR="004774A3">
              <w:rPr>
                <w:noProof/>
                <w:webHidden/>
              </w:rPr>
              <w:instrText xml:space="preserve"> PAGEREF _Toc34522291 \h </w:instrText>
            </w:r>
            <w:r w:rsidR="004774A3">
              <w:rPr>
                <w:noProof/>
                <w:webHidden/>
              </w:rPr>
            </w:r>
            <w:r w:rsidR="004774A3">
              <w:rPr>
                <w:noProof/>
                <w:webHidden/>
              </w:rPr>
              <w:fldChar w:fldCharType="separate"/>
            </w:r>
            <w:r w:rsidR="00AF1BFD">
              <w:rPr>
                <w:noProof/>
                <w:webHidden/>
              </w:rPr>
              <w:t>2</w:t>
            </w:r>
            <w:r w:rsidR="004774A3">
              <w:rPr>
                <w:noProof/>
                <w:webHidden/>
              </w:rPr>
              <w:fldChar w:fldCharType="end"/>
            </w:r>
          </w:hyperlink>
        </w:p>
        <w:p w:rsidR="004774A3" w:rsidRDefault="005E16B0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22292" w:history="1">
            <w:r w:rsidR="004774A3" w:rsidRPr="00542B09">
              <w:rPr>
                <w:rStyle w:val="Hiperligao"/>
                <w:rFonts w:eastAsiaTheme="majorEastAsia"/>
                <w:smallCaps/>
                <w:noProof/>
              </w:rPr>
              <w:t>Referências</w:t>
            </w:r>
            <w:r w:rsidR="004774A3">
              <w:rPr>
                <w:noProof/>
                <w:webHidden/>
              </w:rPr>
              <w:tab/>
            </w:r>
            <w:r w:rsidR="004774A3">
              <w:rPr>
                <w:noProof/>
                <w:webHidden/>
              </w:rPr>
              <w:fldChar w:fldCharType="begin"/>
            </w:r>
            <w:r w:rsidR="004774A3">
              <w:rPr>
                <w:noProof/>
                <w:webHidden/>
              </w:rPr>
              <w:instrText xml:space="preserve"> PAGEREF _Toc34522292 \h </w:instrText>
            </w:r>
            <w:r w:rsidR="004774A3">
              <w:rPr>
                <w:noProof/>
                <w:webHidden/>
              </w:rPr>
            </w:r>
            <w:r w:rsidR="004774A3">
              <w:rPr>
                <w:noProof/>
                <w:webHidden/>
              </w:rPr>
              <w:fldChar w:fldCharType="separate"/>
            </w:r>
            <w:r w:rsidR="00AF1BFD">
              <w:rPr>
                <w:noProof/>
                <w:webHidden/>
              </w:rPr>
              <w:t>2</w:t>
            </w:r>
            <w:r w:rsidR="004774A3">
              <w:rPr>
                <w:noProof/>
                <w:webHidden/>
              </w:rPr>
              <w:fldChar w:fldCharType="end"/>
            </w:r>
          </w:hyperlink>
        </w:p>
        <w:p w:rsidR="004774A3" w:rsidRDefault="005E16B0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22293" w:history="1">
            <w:r w:rsidR="004774A3" w:rsidRPr="00542B09">
              <w:rPr>
                <w:rStyle w:val="Hiperligao"/>
                <w:rFonts w:eastAsiaTheme="majorEastAsia"/>
                <w:smallCaps/>
                <w:noProof/>
              </w:rPr>
              <w:t>Anexos</w:t>
            </w:r>
            <w:r w:rsidR="004774A3">
              <w:rPr>
                <w:noProof/>
                <w:webHidden/>
              </w:rPr>
              <w:tab/>
            </w:r>
            <w:r w:rsidR="004774A3">
              <w:rPr>
                <w:noProof/>
                <w:webHidden/>
              </w:rPr>
              <w:fldChar w:fldCharType="begin"/>
            </w:r>
            <w:r w:rsidR="004774A3">
              <w:rPr>
                <w:noProof/>
                <w:webHidden/>
              </w:rPr>
              <w:instrText xml:space="preserve"> PAGEREF _Toc34522293 \h </w:instrText>
            </w:r>
            <w:r w:rsidR="004774A3">
              <w:rPr>
                <w:noProof/>
                <w:webHidden/>
              </w:rPr>
            </w:r>
            <w:r w:rsidR="004774A3">
              <w:rPr>
                <w:noProof/>
                <w:webHidden/>
              </w:rPr>
              <w:fldChar w:fldCharType="separate"/>
            </w:r>
            <w:r w:rsidR="00AF1BFD">
              <w:rPr>
                <w:noProof/>
                <w:webHidden/>
              </w:rPr>
              <w:t>B</w:t>
            </w:r>
            <w:r w:rsidR="004774A3">
              <w:rPr>
                <w:noProof/>
                <w:webHidden/>
              </w:rPr>
              <w:fldChar w:fldCharType="end"/>
            </w:r>
          </w:hyperlink>
        </w:p>
        <w:p w:rsidR="0024739C" w:rsidRDefault="0024739C">
          <w:r>
            <w:rPr>
              <w:b/>
              <w:bCs/>
              <w:noProof/>
            </w:rPr>
            <w:fldChar w:fldCharType="end"/>
          </w:r>
        </w:p>
      </w:sdtContent>
    </w:sdt>
    <w:p w:rsidR="004C08D8" w:rsidRPr="005F6376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  <w:lang w:val="en-US"/>
        </w:rPr>
      </w:pPr>
    </w:p>
    <w:p w:rsidR="004C08D8" w:rsidRPr="005F6376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  <w:lang w:val="en-US"/>
        </w:rPr>
      </w:pPr>
    </w:p>
    <w:p w:rsidR="005F6376" w:rsidRPr="005F6376" w:rsidRDefault="005F6376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  <w:lang w:val="en-US"/>
        </w:rPr>
      </w:pPr>
    </w:p>
    <w:p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853411">
          <w:footerReference w:type="default" r:id="rId11"/>
          <w:headerReference w:type="first" r:id="rId12"/>
          <w:footerReference w:type="first" r:id="rId13"/>
          <w:type w:val="continuous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begin"/>
      </w:r>
      <w:r>
        <w:rPr>
          <w:rFonts w:ascii="Arial" w:hAnsi="Arial" w:cs="Arial"/>
          <w:b/>
          <w:bCs/>
          <w:sz w:val="23"/>
          <w:szCs w:val="23"/>
          <w:lang w:val="en-US"/>
        </w:rPr>
        <w:instrText xml:space="preserve"> INDEX \e "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tab/>
        <w:instrText xml:space="preserve">" \c "1" \z "2070" 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fldChar w:fldCharType="separate"/>
      </w:r>
    </w:p>
    <w:p w:rsidR="0024739C" w:rsidRDefault="0024739C" w:rsidP="0024739C"/>
    <w:p w:rsidR="0024739C" w:rsidRPr="0024739C" w:rsidRDefault="0024739C" w:rsidP="0024739C"/>
    <w:p w:rsidR="0024739C" w:rsidRPr="0024739C" w:rsidRDefault="0024739C" w:rsidP="0024739C"/>
    <w:p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</w:pPr>
    </w:p>
    <w:p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24739C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:rsidR="005F6376" w:rsidRPr="00F56B0A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</w:rPr>
        <w:sectPr w:rsidR="005F6376" w:rsidRPr="00F56B0A" w:rsidSect="0024739C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end"/>
      </w:r>
    </w:p>
    <w:p w:rsidR="004C08D8" w:rsidRPr="00D93E2E" w:rsidRDefault="004C08D8" w:rsidP="00993F98">
      <w:pPr>
        <w:pStyle w:val="Cabealho1"/>
        <w:spacing w:after="240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Toc34522284"/>
      <w:r w:rsidRPr="00D93E2E">
        <w:rPr>
          <w:smallCaps/>
        </w:rPr>
        <w:lastRenderedPageBreak/>
        <w:t>R</w:t>
      </w:r>
      <w:r w:rsidR="00D93E2E">
        <w:rPr>
          <w:smallCaps/>
        </w:rPr>
        <w:t>esumo</w:t>
      </w:r>
      <w:bookmarkEnd w:id="0"/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instrText xml:space="preserve"> XE "RESUMO" </w:instrText>
      </w:r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:rsidR="004C08D8" w:rsidRDefault="004C08D8" w:rsidP="009116AC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Apresente uma síntese do conteúdo do relatório, destacando os aspectos mais</w:t>
      </w:r>
      <w:r w:rsidR="006E7DEA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relevantes, </w:t>
      </w:r>
      <w:r w:rsidR="00853411">
        <w:rPr>
          <w:rFonts w:ascii="Arial" w:hAnsi="Arial" w:cs="Arial"/>
          <w:color w:val="000000"/>
          <w:sz w:val="24"/>
          <w:szCs w:val="24"/>
        </w:rPr>
        <w:t xml:space="preserve">a partir </w:t>
      </w:r>
      <w:r>
        <w:rPr>
          <w:rFonts w:ascii="Arial" w:hAnsi="Arial" w:cs="Arial"/>
          <w:color w:val="000000"/>
          <w:sz w:val="24"/>
          <w:szCs w:val="24"/>
        </w:rPr>
        <w:t>dos quais retir</w:t>
      </w:r>
      <w:r w:rsidR="00853411"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 as palavras-chave.</w:t>
      </w:r>
    </w:p>
    <w:p w:rsidR="004C08D8" w:rsidRDefault="005F6376" w:rsidP="009116AC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Palavras-chave: (máximo 5</w:t>
      </w:r>
      <w:r w:rsidR="004C08D8">
        <w:rPr>
          <w:rFonts w:ascii="Arial" w:hAnsi="Arial" w:cs="Arial"/>
          <w:color w:val="000000"/>
          <w:sz w:val="24"/>
          <w:szCs w:val="24"/>
        </w:rPr>
        <w:t xml:space="preserve"> (</w:t>
      </w:r>
      <w:r>
        <w:rPr>
          <w:rFonts w:ascii="Arial" w:hAnsi="Arial" w:cs="Arial"/>
          <w:color w:val="000000"/>
          <w:sz w:val="24"/>
          <w:szCs w:val="24"/>
        </w:rPr>
        <w:t>cinco</w:t>
      </w:r>
      <w:r w:rsidR="004C08D8">
        <w:rPr>
          <w:rFonts w:ascii="Arial" w:hAnsi="Arial" w:cs="Arial"/>
          <w:color w:val="000000"/>
          <w:sz w:val="24"/>
          <w:szCs w:val="24"/>
        </w:rPr>
        <w:t>))</w:t>
      </w:r>
    </w:p>
    <w:p w:rsidR="004C08D8" w:rsidRDefault="004C08D8" w:rsidP="009116AC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Obs.: o resumo deve ter, no máximo, 10 (dez) linhas</w:t>
      </w:r>
    </w:p>
    <w:p w:rsidR="004C08D8" w:rsidRDefault="004C08D8" w:rsidP="009116AC">
      <w:pPr>
        <w:pStyle w:val="Default"/>
        <w:spacing w:after="240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Fonte </w:t>
      </w:r>
      <w:r w:rsidR="009116AC">
        <w:rPr>
          <w:rFonts w:ascii="Arial" w:hAnsi="Arial" w:cs="Arial"/>
        </w:rPr>
        <w:t xml:space="preserve">Times </w:t>
      </w:r>
      <w:r w:rsidR="005F6376">
        <w:rPr>
          <w:rFonts w:ascii="Arial" w:hAnsi="Arial" w:cs="Arial"/>
        </w:rPr>
        <w:t xml:space="preserve">New </w:t>
      </w:r>
      <w:proofErr w:type="spellStart"/>
      <w:r w:rsidR="005F6376">
        <w:rPr>
          <w:rFonts w:ascii="Arial" w:hAnsi="Arial" w:cs="Arial"/>
        </w:rPr>
        <w:t>Roman</w:t>
      </w:r>
      <w:proofErr w:type="spellEnd"/>
      <w:r w:rsidR="005F6376">
        <w:rPr>
          <w:rFonts w:ascii="Arial" w:hAnsi="Arial" w:cs="Arial"/>
        </w:rPr>
        <w:t xml:space="preserve"> tamanho </w:t>
      </w:r>
      <w:r>
        <w:rPr>
          <w:rFonts w:ascii="Arial" w:hAnsi="Arial" w:cs="Arial"/>
        </w:rPr>
        <w:t>12, texto justificado</w:t>
      </w:r>
      <w:r w:rsidR="009116AC">
        <w:rPr>
          <w:rFonts w:ascii="Arial" w:hAnsi="Arial" w:cs="Arial"/>
        </w:rPr>
        <w:t>, Recuo da Primeira Linha 0,75 cm</w:t>
      </w: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:rsidR="005F6376" w:rsidRDefault="005F6376" w:rsidP="004C08D8">
      <w:pPr>
        <w:pStyle w:val="Default"/>
        <w:spacing w:line="276" w:lineRule="atLeast"/>
        <w:rPr>
          <w:rFonts w:ascii="Arial" w:hAnsi="Arial" w:cs="Arial"/>
          <w:sz w:val="23"/>
          <w:szCs w:val="23"/>
        </w:rPr>
        <w:sectPr w:rsidR="005F6376" w:rsidSect="001E6851">
          <w:footerReference w:type="default" r:id="rId14"/>
          <w:headerReference w:type="first" r:id="rId15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:rsidR="005F6376" w:rsidRPr="004774A3" w:rsidRDefault="005F6376" w:rsidP="0024739C">
      <w:pPr>
        <w:pStyle w:val="Cabealho1"/>
        <w:numPr>
          <w:ilvl w:val="0"/>
          <w:numId w:val="6"/>
        </w:numPr>
        <w:spacing w:after="240"/>
        <w:rPr>
          <w:smallCaps/>
        </w:rPr>
      </w:pPr>
      <w:bookmarkStart w:id="1" w:name="_Toc34522285"/>
      <w:r w:rsidRPr="004774A3">
        <w:rPr>
          <w:smallCaps/>
        </w:rPr>
        <w:lastRenderedPageBreak/>
        <w:t>I</w:t>
      </w:r>
      <w:r w:rsidR="004774A3" w:rsidRPr="004774A3">
        <w:rPr>
          <w:smallCaps/>
        </w:rPr>
        <w:t>ntrodução</w:t>
      </w:r>
      <w:bookmarkEnd w:id="1"/>
      <w:r w:rsidR="00076061" w:rsidRPr="004774A3">
        <w:rPr>
          <w:smallCaps/>
        </w:rPr>
        <w:fldChar w:fldCharType="begin"/>
      </w:r>
      <w:r w:rsidR="00076061" w:rsidRPr="004774A3">
        <w:rPr>
          <w:smallCaps/>
        </w:rPr>
        <w:instrText xml:space="preserve"> XE "INTRODUÇÃO" </w:instrText>
      </w:r>
      <w:r w:rsidR="00076061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:rsidR="001C2C76" w:rsidRPr="00C31399" w:rsidRDefault="001C2C76" w:rsidP="00C31399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C31399">
        <w:rPr>
          <w:rFonts w:ascii="Arial" w:hAnsi="Arial" w:cs="Arial"/>
          <w:sz w:val="24"/>
          <w:szCs w:val="24"/>
        </w:rPr>
        <w:t>Inserir número da página no canto inferior direito. Iniciar com o número 1 em arábico</w:t>
      </w:r>
      <w:r w:rsidR="00B27DEE">
        <w:rPr>
          <w:rFonts w:ascii="Arial" w:hAnsi="Arial" w:cs="Arial"/>
          <w:sz w:val="24"/>
          <w:szCs w:val="24"/>
        </w:rPr>
        <w:t>.</w:t>
      </w:r>
    </w:p>
    <w:p w:rsidR="001C2C76" w:rsidRPr="00C31399" w:rsidRDefault="001C2C76" w:rsidP="00C31399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C31399">
        <w:rPr>
          <w:rFonts w:ascii="Arial" w:hAnsi="Arial" w:cs="Arial"/>
          <w:sz w:val="24"/>
          <w:szCs w:val="24"/>
        </w:rPr>
        <w:t xml:space="preserve">Faça uma apresentação do assunto, oferecendo ao leitor uma </w:t>
      </w:r>
      <w:r w:rsidR="00C31399" w:rsidRPr="00C31399">
        <w:rPr>
          <w:rFonts w:ascii="Arial" w:hAnsi="Arial" w:cs="Arial"/>
          <w:sz w:val="24"/>
          <w:szCs w:val="24"/>
        </w:rPr>
        <w:t>ideia</w:t>
      </w:r>
      <w:r w:rsidRPr="00C31399">
        <w:rPr>
          <w:rFonts w:ascii="Arial" w:hAnsi="Arial" w:cs="Arial"/>
          <w:sz w:val="24"/>
          <w:szCs w:val="24"/>
        </w:rPr>
        <w:t xml:space="preserve"> do todo a ser</w:t>
      </w:r>
      <w:r w:rsidR="00C31399">
        <w:rPr>
          <w:rFonts w:ascii="Arial" w:hAnsi="Arial" w:cs="Arial"/>
          <w:sz w:val="24"/>
          <w:szCs w:val="24"/>
        </w:rPr>
        <w:t xml:space="preserve"> </w:t>
      </w:r>
      <w:r w:rsidRPr="00C31399">
        <w:rPr>
          <w:rFonts w:ascii="Arial" w:hAnsi="Arial" w:cs="Arial"/>
          <w:sz w:val="24"/>
          <w:szCs w:val="24"/>
        </w:rPr>
        <w:t>relatado, sem entrar em maiores detalhes.</w:t>
      </w:r>
    </w:p>
    <w:p w:rsidR="001C2C76" w:rsidRPr="00C31399" w:rsidRDefault="001C2C76" w:rsidP="00C31399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C31399">
        <w:rPr>
          <w:rFonts w:ascii="Arial" w:hAnsi="Arial" w:cs="Arial"/>
          <w:sz w:val="24"/>
          <w:szCs w:val="24"/>
        </w:rPr>
        <w:t xml:space="preserve">A sua </w:t>
      </w:r>
      <w:r w:rsidR="00767A10" w:rsidRPr="00C31399">
        <w:rPr>
          <w:rFonts w:ascii="Arial" w:hAnsi="Arial" w:cs="Arial"/>
          <w:sz w:val="24"/>
          <w:szCs w:val="24"/>
        </w:rPr>
        <w:t>redacção</w:t>
      </w:r>
      <w:r w:rsidRPr="00C31399">
        <w:rPr>
          <w:rFonts w:ascii="Arial" w:hAnsi="Arial" w:cs="Arial"/>
          <w:sz w:val="24"/>
          <w:szCs w:val="24"/>
        </w:rPr>
        <w:t xml:space="preserve"> deve contemplar os seguintes aspectos:</w:t>
      </w:r>
    </w:p>
    <w:p w:rsidR="001C2C76" w:rsidRPr="00C31399" w:rsidRDefault="001C2C76" w:rsidP="00767A10">
      <w:pPr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C31399">
        <w:rPr>
          <w:rFonts w:ascii="Arial" w:hAnsi="Arial" w:cs="Arial"/>
          <w:sz w:val="24"/>
          <w:szCs w:val="24"/>
        </w:rPr>
        <w:t xml:space="preserve">o </w:t>
      </w:r>
      <w:r w:rsidR="00935113">
        <w:rPr>
          <w:rFonts w:ascii="Arial" w:hAnsi="Arial" w:cs="Arial"/>
          <w:sz w:val="24"/>
          <w:szCs w:val="24"/>
        </w:rPr>
        <w:t>tema abordado na palestra</w:t>
      </w:r>
      <w:r w:rsidRPr="00C31399">
        <w:rPr>
          <w:rFonts w:ascii="Arial" w:hAnsi="Arial" w:cs="Arial"/>
          <w:sz w:val="24"/>
          <w:szCs w:val="24"/>
        </w:rPr>
        <w:t>;</w:t>
      </w:r>
    </w:p>
    <w:p w:rsidR="001C2C76" w:rsidRPr="00C31399" w:rsidRDefault="001C2C76" w:rsidP="00767A10">
      <w:pPr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C31399">
        <w:rPr>
          <w:rFonts w:ascii="Arial" w:hAnsi="Arial" w:cs="Arial"/>
          <w:sz w:val="24"/>
          <w:szCs w:val="24"/>
        </w:rPr>
        <w:t xml:space="preserve">qual </w:t>
      </w:r>
      <w:r w:rsidR="00935113">
        <w:rPr>
          <w:rFonts w:ascii="Arial" w:hAnsi="Arial" w:cs="Arial"/>
          <w:sz w:val="24"/>
          <w:szCs w:val="24"/>
        </w:rPr>
        <w:t xml:space="preserve">a sequência seguida </w:t>
      </w:r>
      <w:r w:rsidRPr="00C31399">
        <w:rPr>
          <w:rFonts w:ascii="Arial" w:hAnsi="Arial" w:cs="Arial"/>
          <w:sz w:val="24"/>
          <w:szCs w:val="24"/>
        </w:rPr>
        <w:t xml:space="preserve">no </w:t>
      </w:r>
      <w:r w:rsidR="00935113">
        <w:rPr>
          <w:rFonts w:ascii="Arial" w:hAnsi="Arial" w:cs="Arial"/>
          <w:sz w:val="24"/>
          <w:szCs w:val="24"/>
        </w:rPr>
        <w:t>seu Relatório</w:t>
      </w:r>
      <w:r w:rsidRPr="00C31399">
        <w:rPr>
          <w:rFonts w:ascii="Arial" w:hAnsi="Arial" w:cs="Arial"/>
          <w:sz w:val="24"/>
          <w:szCs w:val="24"/>
        </w:rPr>
        <w:t>;</w:t>
      </w:r>
    </w:p>
    <w:p w:rsidR="001C2C76" w:rsidRPr="00C31399" w:rsidRDefault="001C2C76" w:rsidP="00767A10">
      <w:pPr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C31399">
        <w:rPr>
          <w:rFonts w:ascii="Arial" w:hAnsi="Arial" w:cs="Arial"/>
          <w:sz w:val="24"/>
          <w:szCs w:val="24"/>
        </w:rPr>
        <w:t>o que espera com o referido Relatório;</w:t>
      </w:r>
    </w:p>
    <w:p w:rsidR="001C2C76" w:rsidRPr="00C31399" w:rsidRDefault="001C2C76" w:rsidP="00767A10">
      <w:pPr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C31399">
        <w:rPr>
          <w:rFonts w:ascii="Arial" w:hAnsi="Arial" w:cs="Arial"/>
          <w:sz w:val="24"/>
          <w:szCs w:val="24"/>
        </w:rPr>
        <w:t>as partes que compõem o Relatório.</w:t>
      </w:r>
    </w:p>
    <w:p w:rsidR="00767A10" w:rsidRDefault="00767A10" w:rsidP="00C31399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do texto:</w:t>
      </w:r>
    </w:p>
    <w:p w:rsidR="001C2C76" w:rsidRPr="00C31399" w:rsidRDefault="00767A10" w:rsidP="00767A10">
      <w:pPr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1C2C76" w:rsidRPr="00C31399">
        <w:rPr>
          <w:rFonts w:ascii="Arial" w:hAnsi="Arial" w:cs="Arial"/>
          <w:sz w:val="24"/>
          <w:szCs w:val="24"/>
        </w:rPr>
        <w:t>onte</w:t>
      </w:r>
      <w:r>
        <w:rPr>
          <w:rFonts w:ascii="Arial" w:hAnsi="Arial" w:cs="Arial"/>
          <w:sz w:val="24"/>
          <w:szCs w:val="24"/>
        </w:rPr>
        <w:t>:</w:t>
      </w:r>
      <w:r w:rsidR="001C2C76" w:rsidRPr="00C31399">
        <w:rPr>
          <w:rFonts w:ascii="Arial" w:hAnsi="Arial" w:cs="Arial"/>
          <w:sz w:val="24"/>
          <w:szCs w:val="24"/>
        </w:rPr>
        <w:t xml:space="preserve"> 12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>, J</w:t>
      </w:r>
      <w:r w:rsidR="001C2C76" w:rsidRPr="00C31399">
        <w:rPr>
          <w:rFonts w:ascii="Arial" w:hAnsi="Arial" w:cs="Arial"/>
          <w:sz w:val="24"/>
          <w:szCs w:val="24"/>
        </w:rPr>
        <w:t>usti</w:t>
      </w:r>
      <w:r>
        <w:rPr>
          <w:rFonts w:ascii="Arial" w:hAnsi="Arial" w:cs="Arial"/>
          <w:sz w:val="24"/>
          <w:szCs w:val="24"/>
        </w:rPr>
        <w:t>f</w:t>
      </w:r>
      <w:r w:rsidR="001C2C76" w:rsidRPr="00C31399">
        <w:rPr>
          <w:rFonts w:ascii="Arial" w:hAnsi="Arial" w:cs="Arial"/>
          <w:sz w:val="24"/>
          <w:szCs w:val="24"/>
        </w:rPr>
        <w:t>icado.</w:t>
      </w:r>
    </w:p>
    <w:p w:rsidR="001C2C76" w:rsidRPr="00C31399" w:rsidRDefault="00C31399" w:rsidP="00767A10">
      <w:pPr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</w:t>
      </w:r>
      <w:r w:rsidR="00767A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linhas: Single</w:t>
      </w:r>
    </w:p>
    <w:p w:rsidR="00C31399" w:rsidRDefault="001C2C76" w:rsidP="00767A10">
      <w:pPr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C31399">
        <w:rPr>
          <w:rFonts w:ascii="Arial" w:hAnsi="Arial" w:cs="Arial"/>
          <w:sz w:val="24"/>
          <w:szCs w:val="24"/>
        </w:rPr>
        <w:t>En</w:t>
      </w:r>
      <w:r w:rsidR="00C31399">
        <w:rPr>
          <w:rFonts w:ascii="Arial" w:hAnsi="Arial" w:cs="Arial"/>
          <w:sz w:val="24"/>
          <w:szCs w:val="24"/>
        </w:rPr>
        <w:t xml:space="preserve">tre parágrafos: 12 </w:t>
      </w:r>
      <w:proofErr w:type="spellStart"/>
      <w:r w:rsidR="00C31399">
        <w:rPr>
          <w:rFonts w:ascii="Arial" w:hAnsi="Arial" w:cs="Arial"/>
          <w:sz w:val="24"/>
          <w:szCs w:val="24"/>
        </w:rPr>
        <w:t>pt</w:t>
      </w:r>
      <w:proofErr w:type="spellEnd"/>
      <w:r w:rsidR="00C313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1399">
        <w:rPr>
          <w:rFonts w:ascii="Arial" w:hAnsi="Arial" w:cs="Arial"/>
          <w:sz w:val="24"/>
          <w:szCs w:val="24"/>
        </w:rPr>
        <w:t>after</w:t>
      </w:r>
      <w:proofErr w:type="spellEnd"/>
      <w:r w:rsidR="00C31399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C31399">
        <w:rPr>
          <w:rFonts w:ascii="Arial" w:hAnsi="Arial" w:cs="Arial"/>
          <w:sz w:val="24"/>
          <w:szCs w:val="24"/>
        </w:rPr>
        <w:t>before</w:t>
      </w:r>
      <w:proofErr w:type="spellEnd"/>
      <w:r w:rsidR="00C31399">
        <w:rPr>
          <w:rFonts w:ascii="Arial" w:hAnsi="Arial" w:cs="Arial"/>
          <w:sz w:val="24"/>
          <w:szCs w:val="24"/>
        </w:rPr>
        <w:t xml:space="preserve"> 0 </w:t>
      </w:r>
      <w:proofErr w:type="spellStart"/>
      <w:r w:rsidR="00C31399">
        <w:rPr>
          <w:rFonts w:ascii="Arial" w:hAnsi="Arial" w:cs="Arial"/>
          <w:sz w:val="24"/>
          <w:szCs w:val="24"/>
        </w:rPr>
        <w:t>pt</w:t>
      </w:r>
      <w:proofErr w:type="spellEnd"/>
    </w:p>
    <w:p w:rsidR="00C31399" w:rsidRDefault="00767A10" w:rsidP="00767A10">
      <w:pPr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Avanço da Primeira Linha:</w:t>
      </w:r>
      <w:r w:rsidR="00C31399">
        <w:rPr>
          <w:rFonts w:ascii="Arial" w:hAnsi="Arial" w:cs="Arial"/>
          <w:sz w:val="24"/>
          <w:szCs w:val="24"/>
        </w:rPr>
        <w:t xml:space="preserve"> 0,75 cm</w:t>
      </w:r>
    </w:p>
    <w:p w:rsidR="00976F05" w:rsidRDefault="00976F05" w:rsidP="00433FFB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novos capítulos têm de começar numa folha ímpar!</w:t>
      </w:r>
    </w:p>
    <w:p w:rsidR="0094260A" w:rsidRDefault="0094260A" w:rsidP="00433FFB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Exceptuando as folhas referentes às capas, folha de rosto, de índices e do resumo, o texto referente ao relatório deverá ter no mínimo 8 páginas!</w:t>
      </w:r>
    </w:p>
    <w:p w:rsidR="00433FFB" w:rsidRPr="00C31399" w:rsidRDefault="00433FFB" w:rsidP="00433FFB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  <w:sectPr w:rsidR="00433FFB" w:rsidRPr="00C31399" w:rsidSect="001E6851">
          <w:footerReference w:type="first" r:id="rId16"/>
          <w:pgSz w:w="11900" w:h="17340"/>
          <w:pgMar w:top="1219" w:right="993" w:bottom="632" w:left="941" w:header="720" w:footer="720" w:gutter="0"/>
          <w:pgNumType w:start="1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24"/>
          <w:szCs w:val="24"/>
        </w:rPr>
        <w:t>Use o texto constante destas notas como modelo para a formatação do texto do seu relatório!</w:t>
      </w:r>
    </w:p>
    <w:p w:rsidR="00993F98" w:rsidRPr="004774A3" w:rsidRDefault="005F6376" w:rsidP="0024739C">
      <w:pPr>
        <w:pStyle w:val="Cabealho1"/>
        <w:numPr>
          <w:ilvl w:val="0"/>
          <w:numId w:val="6"/>
        </w:numPr>
        <w:spacing w:after="240"/>
        <w:rPr>
          <w:smallCaps/>
        </w:rPr>
      </w:pPr>
      <w:bookmarkStart w:id="2" w:name="_Toc34522286"/>
      <w:r w:rsidRPr="004774A3">
        <w:rPr>
          <w:smallCaps/>
        </w:rPr>
        <w:lastRenderedPageBreak/>
        <w:t>D</w:t>
      </w:r>
      <w:r w:rsidR="004774A3" w:rsidRPr="004774A3">
        <w:rPr>
          <w:smallCaps/>
        </w:rPr>
        <w:t>escrição do Tema Abordado na Palestra</w:t>
      </w:r>
      <w:bookmarkEnd w:id="2"/>
    </w:p>
    <w:p w:rsidR="005F6376" w:rsidRDefault="00993F98" w:rsidP="00B17446">
      <w:pPr>
        <w:pStyle w:val="Cabealho2"/>
        <w:numPr>
          <w:ilvl w:val="1"/>
          <w:numId w:val="7"/>
        </w:numPr>
        <w:spacing w:after="240"/>
        <w:ind w:left="788" w:hanging="431"/>
      </w:pPr>
      <w:bookmarkStart w:id="3" w:name="_Toc34522287"/>
      <w:r>
        <w:t>Nome do Tema</w:t>
      </w:r>
      <w:bookmarkEnd w:id="3"/>
      <w:r w:rsidR="00076061">
        <w:fldChar w:fldCharType="begin"/>
      </w:r>
      <w:r w:rsidR="00076061" w:rsidRPr="001C2C76">
        <w:instrText xml:space="preserve"> XE "</w:instrText>
      </w:r>
      <w:r w:rsidR="00076061" w:rsidRPr="007801BE">
        <w:instrText>DESENVOLVIMENTO</w:instrText>
      </w:r>
      <w:r w:rsidR="00076061" w:rsidRPr="001C2C76">
        <w:instrText xml:space="preserve">" </w:instrText>
      </w:r>
      <w:r w:rsidR="00076061">
        <w:fldChar w:fldCharType="end"/>
      </w:r>
      <w:r w:rsidR="005F6376">
        <w:t xml:space="preserve"> </w:t>
      </w:r>
    </w:p>
    <w:p w:rsidR="00F5303E" w:rsidRDefault="00F5303E" w:rsidP="00911787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com clareza, </w:t>
      </w:r>
      <w:r w:rsidR="00911787">
        <w:rPr>
          <w:rFonts w:ascii="Arial" w:hAnsi="Arial" w:cs="Arial"/>
          <w:sz w:val="24"/>
          <w:szCs w:val="24"/>
        </w:rPr>
        <w:t>objectividade</w:t>
      </w:r>
      <w:r>
        <w:rPr>
          <w:rFonts w:ascii="Arial" w:hAnsi="Arial" w:cs="Arial"/>
          <w:sz w:val="24"/>
          <w:szCs w:val="24"/>
        </w:rPr>
        <w:t xml:space="preserve"> e detalhes os principais aspectos que foram focados na palestra e o porquê da escolha desses aspectos sobre o tema exposto. </w:t>
      </w:r>
    </w:p>
    <w:p w:rsidR="00F5303E" w:rsidRDefault="00F5303E" w:rsidP="00911787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Pesquise e apresente fundamentos teóricos referidos pelo palestrante neste seu relatório.</w:t>
      </w:r>
    </w:p>
    <w:p w:rsidR="001E6851" w:rsidRDefault="00F5303E" w:rsidP="00911787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Refira os principais linhas de pensamento seguidas na palestra pelo apresentador!</w:t>
      </w:r>
    </w:p>
    <w:p w:rsidR="00993F98" w:rsidRDefault="00993F98" w:rsidP="00B17446">
      <w:pPr>
        <w:pStyle w:val="Cabealho2"/>
        <w:numPr>
          <w:ilvl w:val="1"/>
          <w:numId w:val="7"/>
        </w:numPr>
        <w:spacing w:after="240"/>
        <w:ind w:left="788" w:hanging="431"/>
      </w:pPr>
      <w:bookmarkStart w:id="4" w:name="_Toc34522288"/>
      <w:r>
        <w:t>Secção 2.2</w:t>
      </w:r>
      <w:bookmarkEnd w:id="4"/>
      <w:r>
        <w:fldChar w:fldCharType="begin"/>
      </w:r>
      <w:r w:rsidRPr="001C2C76">
        <w:instrText xml:space="preserve"> XE "</w:instrText>
      </w:r>
      <w:r w:rsidRPr="007801BE">
        <w:instrText>DESENVOLVIMENTO</w:instrText>
      </w:r>
      <w:r w:rsidRPr="001C2C76">
        <w:instrText xml:space="preserve">" </w:instrText>
      </w:r>
      <w:r>
        <w:fldChar w:fldCharType="end"/>
      </w:r>
      <w:r>
        <w:t xml:space="preserve"> </w:t>
      </w:r>
    </w:p>
    <w:p w:rsidR="00993F98" w:rsidRDefault="00993F98" w:rsidP="00911787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:rsidR="00993F98" w:rsidRPr="00911787" w:rsidRDefault="00993F98" w:rsidP="00911787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  <w:sectPr w:rsidR="00993F98" w:rsidRPr="00911787" w:rsidSect="004C08D8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</w:p>
    <w:p w:rsidR="008F09D3" w:rsidRPr="004774A3" w:rsidRDefault="005F6376" w:rsidP="0024739C">
      <w:pPr>
        <w:pStyle w:val="Cabealho1"/>
        <w:numPr>
          <w:ilvl w:val="0"/>
          <w:numId w:val="6"/>
        </w:numPr>
        <w:spacing w:after="240"/>
        <w:rPr>
          <w:smallCaps/>
        </w:rPr>
      </w:pPr>
      <w:bookmarkStart w:id="5" w:name="_Toc34522289"/>
      <w:r w:rsidRPr="004774A3">
        <w:rPr>
          <w:smallCaps/>
        </w:rPr>
        <w:lastRenderedPageBreak/>
        <w:t>A</w:t>
      </w:r>
      <w:r w:rsidR="004774A3">
        <w:rPr>
          <w:smallCaps/>
        </w:rPr>
        <w:t>nálise Crítica</w:t>
      </w:r>
      <w:bookmarkEnd w:id="5"/>
    </w:p>
    <w:p w:rsidR="008F09D3" w:rsidRDefault="000340EA" w:rsidP="008F09D3">
      <w:pPr>
        <w:pStyle w:val="Cabealho2"/>
        <w:numPr>
          <w:ilvl w:val="1"/>
          <w:numId w:val="8"/>
        </w:numPr>
        <w:spacing w:after="240"/>
      </w:pPr>
      <w:bookmarkStart w:id="6" w:name="_Toc34522290"/>
      <w:r>
        <w:t>Secção 3.1</w:t>
      </w:r>
      <w:bookmarkEnd w:id="6"/>
      <w:r w:rsidR="008F09D3">
        <w:fldChar w:fldCharType="begin"/>
      </w:r>
      <w:r w:rsidR="008F09D3" w:rsidRPr="001C2C76">
        <w:instrText xml:space="preserve"> XE "</w:instrText>
      </w:r>
      <w:r w:rsidR="008F09D3" w:rsidRPr="007801BE">
        <w:instrText>DESENVOLVIMENTO</w:instrText>
      </w:r>
      <w:r w:rsidR="008F09D3" w:rsidRPr="001C2C76">
        <w:instrText xml:space="preserve">" </w:instrText>
      </w:r>
      <w:r w:rsidR="008F09D3">
        <w:fldChar w:fldCharType="end"/>
      </w:r>
      <w:r w:rsidR="008F09D3">
        <w:t xml:space="preserve"> </w:t>
      </w:r>
    </w:p>
    <w:p w:rsidR="001138C8" w:rsidRDefault="001138C8" w:rsidP="001138C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Tomando por base o que o palestrante apresentou e eventuais fontes que tenha encontrado em pesquisa sobre o tema, exponha livremente, com clareza e objectividade, a sua posição sobre o assunto abordado, fazendo uma análise critica de acordo com a sua opinião sobre o assunto e do que foi exposto na palestra. </w:t>
      </w:r>
    </w:p>
    <w:p w:rsidR="001138C8" w:rsidRDefault="001138C8" w:rsidP="001138C8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Fundamente a sua posição sobre o assunto apresentado na palestra! </w:t>
      </w:r>
    </w:p>
    <w:p w:rsidR="001E6851" w:rsidRDefault="001E6851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:rsidR="001E6851" w:rsidRDefault="001E6851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:rsidR="001E6851" w:rsidRDefault="001E6851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1E6851" w:rsidSect="004C08D8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</w:p>
    <w:p w:rsidR="005F6376" w:rsidRPr="004774A3" w:rsidRDefault="005F6376" w:rsidP="0024739C">
      <w:pPr>
        <w:pStyle w:val="Cabealho1"/>
        <w:numPr>
          <w:ilvl w:val="0"/>
          <w:numId w:val="6"/>
        </w:numPr>
        <w:spacing w:after="240"/>
        <w:rPr>
          <w:smallCaps/>
        </w:rPr>
      </w:pPr>
      <w:bookmarkStart w:id="7" w:name="_Toc34522291"/>
      <w:r w:rsidRPr="004774A3">
        <w:rPr>
          <w:smallCaps/>
        </w:rPr>
        <w:lastRenderedPageBreak/>
        <w:t>C</w:t>
      </w:r>
      <w:r w:rsidR="004774A3">
        <w:rPr>
          <w:smallCaps/>
        </w:rPr>
        <w:t>onsiderações Finais</w:t>
      </w:r>
      <w:bookmarkEnd w:id="7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"CONSIDERAÇÕES FINAIS"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:rsidR="00F5303E" w:rsidRDefault="00F5303E" w:rsidP="00506C80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b/>
          <w:bCs/>
          <w:sz w:val="23"/>
          <w:szCs w:val="23"/>
        </w:rPr>
        <w:sectPr w:rsidR="00F5303E" w:rsidSect="004C08D8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24"/>
          <w:szCs w:val="24"/>
        </w:rPr>
        <w:t>Tomando por base a</w:t>
      </w:r>
      <w:r w:rsidR="00506C8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etapa</w:t>
      </w:r>
      <w:r w:rsidR="00506C8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anterior</w:t>
      </w:r>
      <w:r w:rsidR="00506C80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, escreva livremente, com clareza e objectividade, as conclusões que tirou do que foi exposto na palestra, a análise do tema por parte do palestrante, procure avaliar de modo crítico, reflexivo e argumentativo o tema apresentado e a um resumo da sua visão critica do que foi exposto e do tema em si.</w:t>
      </w:r>
    </w:p>
    <w:p w:rsidR="005F6376" w:rsidRDefault="005F6376" w:rsidP="005F6376">
      <w:pPr>
        <w:pStyle w:val="Default"/>
        <w:spacing w:line="276" w:lineRule="atLeast"/>
        <w:ind w:left="790"/>
        <w:rPr>
          <w:rFonts w:ascii="Arial" w:hAnsi="Arial" w:cs="Arial"/>
          <w:b/>
          <w:bCs/>
          <w:sz w:val="23"/>
          <w:szCs w:val="23"/>
        </w:rPr>
      </w:pPr>
    </w:p>
    <w:p w:rsidR="005F6376" w:rsidRPr="004774A3" w:rsidRDefault="005F6376" w:rsidP="0024739C">
      <w:pPr>
        <w:pStyle w:val="Cabealho1"/>
        <w:spacing w:after="240"/>
        <w:rPr>
          <w:smallCaps/>
        </w:rPr>
      </w:pPr>
      <w:bookmarkStart w:id="8" w:name="_Toc34522292"/>
      <w:r w:rsidRPr="004774A3">
        <w:rPr>
          <w:smallCaps/>
        </w:rPr>
        <w:t>R</w:t>
      </w:r>
      <w:r w:rsidR="004774A3">
        <w:rPr>
          <w:smallCaps/>
        </w:rPr>
        <w:t>eferências</w:t>
      </w:r>
      <w:bookmarkEnd w:id="8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"REFERÊNCIAS"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:rsidR="001E1F9D" w:rsidRPr="004774A3" w:rsidRDefault="004774A3" w:rsidP="004774A3">
      <w:pPr>
        <w:autoSpaceDE w:val="0"/>
        <w:autoSpaceDN w:val="0"/>
        <w:adjustRightInd w:val="0"/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  <w:sectPr w:rsidR="001E1F9D" w:rsidRPr="004774A3" w:rsidSect="004C08D8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  <w:r w:rsidRPr="004774A3">
        <w:rPr>
          <w:rFonts w:ascii="Arial" w:hAnsi="Arial" w:cs="Arial"/>
          <w:sz w:val="24"/>
          <w:szCs w:val="24"/>
        </w:rPr>
        <w:t xml:space="preserve">Para a inserção de referências, siga a notação APA.  O Word permite a inserção automática de referências com  esta </w:t>
      </w:r>
      <w:r>
        <w:rPr>
          <w:rFonts w:ascii="Arial" w:hAnsi="Arial" w:cs="Arial"/>
          <w:sz w:val="24"/>
          <w:szCs w:val="24"/>
        </w:rPr>
        <w:t>n</w:t>
      </w:r>
      <w:r w:rsidRPr="004774A3">
        <w:rPr>
          <w:rFonts w:ascii="Arial" w:hAnsi="Arial" w:cs="Arial"/>
          <w:sz w:val="24"/>
          <w:szCs w:val="24"/>
        </w:rPr>
        <w:t>otação.</w:t>
      </w:r>
    </w:p>
    <w:p w:rsidR="001E1F9D" w:rsidRPr="004774A3" w:rsidRDefault="001E1F9D" w:rsidP="0024739C">
      <w:pPr>
        <w:pStyle w:val="Cabealho1"/>
        <w:spacing w:after="240"/>
        <w:rPr>
          <w:smallCaps/>
        </w:rPr>
      </w:pPr>
      <w:bookmarkStart w:id="9" w:name="_Toc34522293"/>
      <w:r w:rsidRPr="004774A3">
        <w:rPr>
          <w:smallCaps/>
        </w:rPr>
        <w:lastRenderedPageBreak/>
        <w:t>A</w:t>
      </w:r>
      <w:r w:rsidR="004774A3">
        <w:rPr>
          <w:smallCaps/>
        </w:rPr>
        <w:t>nexos</w:t>
      </w:r>
      <w:bookmarkEnd w:id="9"/>
      <w:r w:rsidRPr="004774A3">
        <w:rPr>
          <w:smallCaps/>
        </w:rPr>
        <w:fldChar w:fldCharType="begin"/>
      </w:r>
      <w:r w:rsidRPr="004774A3">
        <w:rPr>
          <w:smallCaps/>
        </w:rPr>
        <w:instrText xml:space="preserve"> XE "REFERÊNCIAS" </w:instrText>
      </w:r>
      <w:r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:rsidR="005F6376" w:rsidRDefault="005F6376" w:rsidP="001E6851">
      <w:pPr>
        <w:pStyle w:val="Default"/>
        <w:spacing w:line="276" w:lineRule="atLeast"/>
        <w:rPr>
          <w:rFonts w:ascii="Arial" w:hAnsi="Arial" w:cs="Arial"/>
          <w:sz w:val="23"/>
          <w:szCs w:val="23"/>
        </w:rPr>
      </w:pPr>
      <w:bookmarkStart w:id="10" w:name="_GoBack"/>
      <w:bookmarkEnd w:id="10"/>
    </w:p>
    <w:sectPr w:rsidR="005F6376" w:rsidSect="001E1F9D">
      <w:footerReference w:type="first" r:id="rId17"/>
      <w:pgSz w:w="11900" w:h="17340"/>
      <w:pgMar w:top="1219" w:right="993" w:bottom="632" w:left="941" w:header="720" w:footer="720" w:gutter="0"/>
      <w:pgNumType w:fmt="upperLetter"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6B0" w:rsidRDefault="005E16B0" w:rsidP="00414CD5">
      <w:pPr>
        <w:spacing w:after="0" w:line="240" w:lineRule="auto"/>
      </w:pPr>
      <w:r>
        <w:separator/>
      </w:r>
    </w:p>
  </w:endnote>
  <w:endnote w:type="continuationSeparator" w:id="0">
    <w:p w:rsidR="005E16B0" w:rsidRDefault="005E16B0" w:rsidP="0041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lack">
    <w:altName w:val="Arial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015551"/>
      <w:docPartObj>
        <w:docPartGallery w:val="Page Numbers (Bottom of Page)"/>
        <w:docPartUnique/>
      </w:docPartObj>
    </w:sdtPr>
    <w:sdtEndPr/>
    <w:sdtContent>
      <w:p w:rsidR="00853411" w:rsidRDefault="005E16B0">
        <w:pPr>
          <w:pStyle w:val="Rodap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411" w:rsidRDefault="00853411" w:rsidP="00853411">
    <w:pPr>
      <w:pStyle w:val="Rodap"/>
      <w:jc w:val="right"/>
    </w:pPr>
  </w:p>
  <w:p w:rsidR="001E6851" w:rsidRDefault="001E685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6544058"/>
      <w:docPartObj>
        <w:docPartGallery w:val="Page Numbers (Bottom of Page)"/>
        <w:docPartUnique/>
      </w:docPartObj>
    </w:sdtPr>
    <w:sdtEndPr/>
    <w:sdtContent>
      <w:p w:rsidR="00853411" w:rsidRDefault="0085341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53411" w:rsidRDefault="0085341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4739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411" w:rsidRDefault="0085341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90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853411" w:rsidRDefault="00853411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851" w:rsidRDefault="001E6851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851" w:rsidRDefault="001E685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70903">
      <w:rPr>
        <w:noProof/>
      </w:rPr>
      <w:t>5</w:t>
    </w:r>
    <w:r>
      <w:rPr>
        <w:noProof/>
      </w:rPr>
      <w:fldChar w:fldCharType="end"/>
    </w:r>
  </w:p>
  <w:p w:rsidR="001E6851" w:rsidRDefault="001E6851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F9D" w:rsidRDefault="001E1F9D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70903">
      <w:rPr>
        <w:noProof/>
      </w:rPr>
      <w:t>A</w:t>
    </w:r>
    <w:r>
      <w:rPr>
        <w:noProof/>
      </w:rPr>
      <w:fldChar w:fldCharType="end"/>
    </w:r>
  </w:p>
  <w:p w:rsidR="001E1F9D" w:rsidRDefault="001E1F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6B0" w:rsidRDefault="005E16B0" w:rsidP="00414CD5">
      <w:pPr>
        <w:spacing w:after="0" w:line="240" w:lineRule="auto"/>
      </w:pPr>
      <w:r>
        <w:separator/>
      </w:r>
    </w:p>
  </w:footnote>
  <w:footnote w:type="continuationSeparator" w:id="0">
    <w:p w:rsidR="005E16B0" w:rsidRDefault="005E16B0" w:rsidP="0041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BDD" w:rsidRPr="00AF1BFD" w:rsidRDefault="001667F3" w:rsidP="00A03BDD">
    <w:pPr>
      <w:pStyle w:val="CM1"/>
      <w:spacing w:after="120"/>
      <w:ind w:left="-284"/>
      <w:jc w:val="right"/>
      <w:rPr>
        <w:rFonts w:ascii="Arial" w:hAnsi="Arial" w:cs="Arial"/>
        <w:b/>
        <w:bCs/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0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33550" cy="857250"/>
          <wp:effectExtent l="0" t="0" r="0" b="0"/>
          <wp:wrapTight wrapText="bothSides">
            <wp:wrapPolygon edited="0">
              <wp:start x="0" y="0"/>
              <wp:lineTo x="0" y="21120"/>
              <wp:lineTo x="21363" y="21120"/>
              <wp:lineTo x="21363" y="0"/>
              <wp:lineTo x="0" y="0"/>
            </wp:wrapPolygon>
          </wp:wrapTight>
          <wp:docPr id="6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3BDD" w:rsidRPr="00414CD5">
      <w:rPr>
        <w:rFonts w:ascii="Arial" w:hAnsi="Arial" w:cs="Arial"/>
        <w:b/>
        <w:bCs/>
        <w:color w:val="000000"/>
        <w:sz w:val="28"/>
        <w:szCs w:val="28"/>
      </w:rPr>
      <w:t xml:space="preserve"> </w:t>
    </w:r>
    <w:r w:rsidR="00A03BDD" w:rsidRPr="00AF1BFD">
      <w:rPr>
        <w:rFonts w:ascii="Arial" w:hAnsi="Arial" w:cs="Arial"/>
        <w:b/>
        <w:bCs/>
        <w:color w:val="000000"/>
      </w:rPr>
      <w:t>Departamento de Engenharia Informática e de Sistemas</w:t>
    </w:r>
  </w:p>
  <w:p w:rsidR="00A03BDD" w:rsidRDefault="00A03BDD" w:rsidP="00A03BDD">
    <w:pPr>
      <w:pStyle w:val="CM1"/>
      <w:spacing w:after="120"/>
      <w:jc w:val="right"/>
      <w:rPr>
        <w:rFonts w:ascii="Arial" w:hAnsi="Arial" w:cs="Arial"/>
        <w:b/>
        <w:bCs/>
        <w:color w:val="000000"/>
        <w:sz w:val="28"/>
        <w:szCs w:val="28"/>
      </w:rPr>
    </w:pPr>
    <w:r>
      <w:rPr>
        <w:rFonts w:ascii="Arial" w:hAnsi="Arial" w:cs="Arial"/>
        <w:b/>
        <w:bCs/>
        <w:color w:val="000000"/>
        <w:sz w:val="28"/>
        <w:szCs w:val="28"/>
      </w:rPr>
      <w:t>Instituto Superior de Engenharia de Coimbra</w:t>
    </w:r>
  </w:p>
  <w:p w:rsidR="00A03BDD" w:rsidRDefault="00A03BDD" w:rsidP="00A03BDD">
    <w:pPr>
      <w:pStyle w:val="Default"/>
      <w:spacing w:after="120"/>
      <w:jc w:val="right"/>
    </w:pPr>
    <w:r>
      <w:t>Instituto Politécnico de Coimbra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BF3" w:rsidRPr="00B97BF3" w:rsidRDefault="00B97BF3" w:rsidP="00B97BF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376" w:rsidRPr="005F6376" w:rsidRDefault="005F6376" w:rsidP="005F63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90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604D1"/>
    <w:multiLevelType w:val="hybridMultilevel"/>
    <w:tmpl w:val="0AEAFB1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E22637E"/>
    <w:multiLevelType w:val="multilevel"/>
    <w:tmpl w:val="7D3864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E07729"/>
    <w:multiLevelType w:val="multilevel"/>
    <w:tmpl w:val="71A43D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259496D"/>
    <w:multiLevelType w:val="hybridMultilevel"/>
    <w:tmpl w:val="442475F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5239C6"/>
    <w:multiLevelType w:val="hybridMultilevel"/>
    <w:tmpl w:val="60AE6A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B70BB"/>
    <w:multiLevelType w:val="hybridMultilevel"/>
    <w:tmpl w:val="F16C3BA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7FBF1BD5"/>
    <w:multiLevelType w:val="hybridMultilevel"/>
    <w:tmpl w:val="79285B30"/>
    <w:lvl w:ilvl="0" w:tplc="8D3A5072">
      <w:numFmt w:val="bullet"/>
      <w:lvlText w:val="·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FD"/>
    <w:rsid w:val="000340EA"/>
    <w:rsid w:val="00070903"/>
    <w:rsid w:val="00076061"/>
    <w:rsid w:val="000A13FE"/>
    <w:rsid w:val="000A57E9"/>
    <w:rsid w:val="001138C8"/>
    <w:rsid w:val="001667F3"/>
    <w:rsid w:val="001A61C4"/>
    <w:rsid w:val="001C2C76"/>
    <w:rsid w:val="001C3D5A"/>
    <w:rsid w:val="001E1F9D"/>
    <w:rsid w:val="001E6851"/>
    <w:rsid w:val="0024739C"/>
    <w:rsid w:val="00247626"/>
    <w:rsid w:val="002A5470"/>
    <w:rsid w:val="00301653"/>
    <w:rsid w:val="003A7D4C"/>
    <w:rsid w:val="00414CD5"/>
    <w:rsid w:val="00433FFB"/>
    <w:rsid w:val="004774A3"/>
    <w:rsid w:val="004C08D8"/>
    <w:rsid w:val="004C649A"/>
    <w:rsid w:val="00506C80"/>
    <w:rsid w:val="005314F8"/>
    <w:rsid w:val="00542E9C"/>
    <w:rsid w:val="005E16B0"/>
    <w:rsid w:val="005F6376"/>
    <w:rsid w:val="00626841"/>
    <w:rsid w:val="0067481D"/>
    <w:rsid w:val="006C2543"/>
    <w:rsid w:val="006E7DEA"/>
    <w:rsid w:val="00767A10"/>
    <w:rsid w:val="007A2AA7"/>
    <w:rsid w:val="007C7B2F"/>
    <w:rsid w:val="00853411"/>
    <w:rsid w:val="008D7578"/>
    <w:rsid w:val="008F09D3"/>
    <w:rsid w:val="009116AC"/>
    <w:rsid w:val="00911787"/>
    <w:rsid w:val="00935113"/>
    <w:rsid w:val="0094260A"/>
    <w:rsid w:val="00976F05"/>
    <w:rsid w:val="00993F98"/>
    <w:rsid w:val="00A03BDD"/>
    <w:rsid w:val="00A86720"/>
    <w:rsid w:val="00AF1BFD"/>
    <w:rsid w:val="00B17446"/>
    <w:rsid w:val="00B27DEE"/>
    <w:rsid w:val="00B97BF3"/>
    <w:rsid w:val="00C31399"/>
    <w:rsid w:val="00C40E05"/>
    <w:rsid w:val="00C80CB3"/>
    <w:rsid w:val="00D93E2E"/>
    <w:rsid w:val="00F5303E"/>
    <w:rsid w:val="00F56B0A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3005E4"/>
  <w14:defaultImageDpi w14:val="96"/>
  <w15:docId w15:val="{8971E55A-9D59-4916-BE7F-8799EEAF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47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17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-Black" w:hAnsi="Arial-Black" w:cs="Arial-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3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styleId="Cabealho">
    <w:name w:val="header"/>
    <w:basedOn w:val="Normal"/>
    <w:link w:val="CabealhoCarte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4CD5"/>
  </w:style>
  <w:style w:type="paragraph" w:styleId="Rodap">
    <w:name w:val="footer"/>
    <w:basedOn w:val="Normal"/>
    <w:link w:val="RodapCarte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4CD5"/>
  </w:style>
  <w:style w:type="paragraph" w:styleId="ndiceremissivo1">
    <w:name w:val="index 1"/>
    <w:basedOn w:val="Normal"/>
    <w:next w:val="Normal"/>
    <w:autoRedefine/>
    <w:uiPriority w:val="99"/>
    <w:unhideWhenUsed/>
    <w:rsid w:val="001C2C76"/>
    <w:pPr>
      <w:ind w:left="220" w:hanging="220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47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4739C"/>
    <w:pPr>
      <w:outlineLvl w:val="9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24739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4739C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17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534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ISEC\ISEC\ISEC2021\Aulas20212022\2&#170;Semestre\Etica&amp;Deontologia\GestaoDisciplina\Modelo_Relatorio_PalestrasEtica&amp;Deontologia_20212022_nome+numeroalun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C0E91B5-07D1-4565-816B-CFC4B66A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Modelo_Relatorio_PalestrasEtica&amp;Deontologia_20212022_nome+numeroaluno.dotx</Template>
  <TotalTime>4</TotalTime>
  <Pages>11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ANEXO-03_GEO_GEOMORFOLOGIA_AO_C6</vt:lpstr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ANEXO-03_GEO_GEOMORFOLOGIA_AO_C6</dc:title>
  <dc:subject/>
  <dc:creator>Jorge Barbosa</dc:creator>
  <cp:keywords/>
  <dc:description/>
  <cp:lastModifiedBy>Jorge Barbosa</cp:lastModifiedBy>
  <cp:revision>4</cp:revision>
  <dcterms:created xsi:type="dcterms:W3CDTF">2022-02-28T16:43:00Z</dcterms:created>
  <dcterms:modified xsi:type="dcterms:W3CDTF">2023-02-22T19:56:00Z</dcterms:modified>
</cp:coreProperties>
</file>